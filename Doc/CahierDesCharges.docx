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F5692D" w:rsidP="00AA463F">
            <w:pPr>
              <w:pStyle w:val="NOM"/>
            </w:pPr>
            <w:r>
              <w:t>Lam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5692D">
              <w:t>Larry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F5692D" w:rsidRDefault="00F5692D" w:rsidP="008D06A1">
            <w:pPr>
              <w:pStyle w:val="TexteTableau"/>
              <w:rPr>
                <w:rFonts w:ascii="Calibri" w:hAnsi="Calibri"/>
              </w:rPr>
            </w:pPr>
            <w:r>
              <w:rPr>
                <w:rFonts w:ascii="ETML" w:hAnsi="ETML"/>
              </w:rPr>
              <w:t xml:space="preserve">ETML </w:t>
            </w:r>
            <w:r w:rsidRPr="00E01D57">
              <w:t>N510b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592FB5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100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2F1734" w:rsidP="002F1734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8"/>
                <w:szCs w:val="28"/>
              </w:rPr>
            </w:pPr>
            <w:r w:rsidRPr="002F1734">
              <w:rPr>
                <w:rFonts w:ascii="Calibri" w:hAnsi="Calibri" w:cs="Helv"/>
                <w:sz w:val="28"/>
                <w:szCs w:val="28"/>
              </w:rPr>
              <w:t>30 périodes par semaine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F5692D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75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</w:t>
      </w:r>
      <w:bookmarkStart w:id="0" w:name="_GoBack"/>
      <w:bookmarkEnd w:id="0"/>
      <w:r w:rsidR="00756A7D">
        <w:t>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2F1734" w:rsidP="002F1734">
            <w:pPr>
              <w:pStyle w:val="Corpsdetexte"/>
              <w:tabs>
                <w:tab w:val="left" w:pos="2535"/>
              </w:tabs>
              <w:spacing w:after="0"/>
              <w:ind w:left="426"/>
              <w:jc w:val="both"/>
            </w:pPr>
            <w:proofErr w:type="spellStart"/>
            <w:r>
              <w:t>Musif</w:t>
            </w:r>
            <w:r w:rsidRPr="002F1734">
              <w:t>y</w:t>
            </w:r>
            <w:proofErr w:type="spellEnd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A544C5" w:rsidP="003F111A">
            <w:pPr>
              <w:pStyle w:val="Corpsdetexte"/>
              <w:spacing w:after="0"/>
              <w:ind w:left="426"/>
            </w:pPr>
            <w:r>
              <w:t>Gestion de musiques avec playlist.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71EED" w:rsidRDefault="002F1734" w:rsidP="00723EAA">
            <w:pPr>
              <w:pStyle w:val="Corpsdetexte"/>
              <w:spacing w:after="0"/>
              <w:ind w:left="426"/>
            </w:pPr>
            <w:r>
              <w:t>Poste de travail</w:t>
            </w:r>
          </w:p>
          <w:p w:rsidR="002F1734" w:rsidRDefault="002F1734" w:rsidP="00723EAA">
            <w:pPr>
              <w:pStyle w:val="Corpsdetexte"/>
              <w:spacing w:after="0"/>
              <w:ind w:left="426"/>
            </w:pPr>
            <w:r>
              <w:t>Internet</w:t>
            </w:r>
          </w:p>
          <w:p w:rsidR="002F1734" w:rsidRDefault="002F1734" w:rsidP="002F1734">
            <w:pPr>
              <w:pStyle w:val="Corpsdetexte"/>
              <w:spacing w:after="0"/>
              <w:ind w:left="426"/>
            </w:pPr>
            <w:r>
              <w:t>Suite Adobe</w:t>
            </w:r>
          </w:p>
          <w:p w:rsidR="002F1734" w:rsidRDefault="002F1734" w:rsidP="002F1734">
            <w:pPr>
              <w:pStyle w:val="Corpsdetexte"/>
              <w:spacing w:after="0"/>
              <w:ind w:left="426"/>
            </w:pPr>
            <w:r>
              <w:t>Visual Studio 2015</w:t>
            </w:r>
          </w:p>
          <w:p w:rsidR="002F1734" w:rsidRDefault="002F1734" w:rsidP="002F1734">
            <w:pPr>
              <w:pStyle w:val="Corpsdetexte"/>
              <w:spacing w:after="0"/>
              <w:ind w:left="426"/>
            </w:pPr>
            <w:r>
              <w:t xml:space="preserve">Smartphone </w:t>
            </w:r>
            <w:r w:rsidR="008653D2">
              <w:t>Android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p w:rsidR="00357E98" w:rsidRDefault="00357E98" w:rsidP="00357E98">
      <w:pPr>
        <w:pStyle w:val="Corpsdetexte"/>
        <w:spacing w:after="0"/>
      </w:pPr>
      <w:r>
        <w:t xml:space="preserve">Connaissances de base en développement. (C#, JavaScript) </w:t>
      </w:r>
      <w:r>
        <w:br w:type="page"/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357E98" w:rsidRDefault="00357E98" w:rsidP="00357E98">
            <w:pPr>
              <w:pStyle w:val="Corpsdetexte"/>
              <w:spacing w:after="0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99356A" w:rsidRDefault="0099356A" w:rsidP="00D05F01">
      <w:pPr>
        <w:pStyle w:val="Corpsdetexte"/>
        <w:spacing w:after="0"/>
        <w:ind w:left="426"/>
      </w:pPr>
      <w:proofErr w:type="spellStart"/>
      <w:r>
        <w:t>Musify</w:t>
      </w:r>
      <w:proofErr w:type="spellEnd"/>
      <w:r>
        <w:t xml:space="preserve"> est une a</w:t>
      </w:r>
      <w:r w:rsidR="008653D2">
        <w:t xml:space="preserve">pplication de gestion de musiques. </w:t>
      </w:r>
      <w:r>
        <w:t>Elle f</w:t>
      </w:r>
      <w:r w:rsidR="008653D2">
        <w:t xml:space="preserve">onctionne comme une </w:t>
      </w:r>
      <w:r>
        <w:t>bibliothèque</w:t>
      </w:r>
      <w:r w:rsidR="008653D2">
        <w:t xml:space="preserve"> ou l’on peut </w:t>
      </w:r>
      <w:r>
        <w:t xml:space="preserve">naviguer entre de différentes musiques et </w:t>
      </w:r>
      <w:r w:rsidR="008653D2">
        <w:t>créer des playlists</w:t>
      </w:r>
      <w:r w:rsidR="006E2CC3">
        <w:t xml:space="preserve">. </w:t>
      </w:r>
    </w:p>
    <w:p w:rsidR="00557703" w:rsidRDefault="006E2CC3" w:rsidP="00D05F01">
      <w:pPr>
        <w:pStyle w:val="Corpsdetexte"/>
        <w:spacing w:after="0"/>
        <w:ind w:left="426"/>
      </w:pPr>
      <w:r>
        <w:t xml:space="preserve">Les musiques sont </w:t>
      </w:r>
      <w:r w:rsidR="001A38F8">
        <w:t>stockées</w:t>
      </w:r>
      <w:r>
        <w:t xml:space="preserve"> </w:t>
      </w:r>
      <w:r w:rsidR="00346DB1">
        <w:t xml:space="preserve">au préalable </w:t>
      </w:r>
      <w:r>
        <w:t>sur le smartphone</w:t>
      </w:r>
      <w:r w:rsidR="00BC2A8F">
        <w:t>.</w:t>
      </w:r>
    </w:p>
    <w:p w:rsidR="00DA688F" w:rsidRDefault="00DA688F" w:rsidP="009C6DF1">
      <w:pPr>
        <w:pStyle w:val="Corpsdetexte"/>
        <w:spacing w:after="0"/>
        <w:ind w:left="426"/>
      </w:pPr>
    </w:p>
    <w:p w:rsidR="00D05F01" w:rsidRDefault="00D05F01" w:rsidP="00C00B34">
      <w:pPr>
        <w:pStyle w:val="Titre2"/>
      </w:pPr>
      <w:r w:rsidRPr="00D05F01">
        <w:t>Fonctionnalités :</w:t>
      </w:r>
    </w:p>
    <w:p w:rsidR="00705423" w:rsidRDefault="00705423" w:rsidP="00705423">
      <w:pPr>
        <w:pStyle w:val="Titre3"/>
      </w:pPr>
      <w:r>
        <w:t>Player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Lecture des musiques (</w:t>
      </w:r>
      <w:proofErr w:type="spellStart"/>
      <w:r>
        <w:t>play</w:t>
      </w:r>
      <w:proofErr w:type="spellEnd"/>
      <w:r>
        <w:t>, pause, skip, slide)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Lecture des fichiers mp3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Barre de volume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Lecture en arrière-plan</w:t>
      </w:r>
    </w:p>
    <w:p w:rsidR="00705423" w:rsidRDefault="00705423" w:rsidP="00705423">
      <w:pPr>
        <w:pStyle w:val="Titre3"/>
      </w:pPr>
      <w:r>
        <w:t>Explorateur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Navigation dans un répertoire spécifique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Playlist</w:t>
      </w:r>
    </w:p>
    <w:p w:rsidR="00D25B3B" w:rsidRDefault="00D25B3B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 xml:space="preserve">Interface </w:t>
      </w:r>
      <w:proofErr w:type="spellStart"/>
      <w:r>
        <w:t>material</w:t>
      </w:r>
      <w:proofErr w:type="spellEnd"/>
      <w:r>
        <w:t xml:space="preserve"> design</w:t>
      </w:r>
    </w:p>
    <w:p w:rsidR="00D25B3B" w:rsidRDefault="00D25B3B" w:rsidP="00D25B3B">
      <w:pPr>
        <w:pStyle w:val="Titre3"/>
      </w:pPr>
      <w:r>
        <w:t>Outils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Mise en place d’un environnement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Prendre en main le langage</w:t>
      </w:r>
    </w:p>
    <w:p w:rsidR="00705423" w:rsidRDefault="00705423" w:rsidP="001D79DE">
      <w:pPr>
        <w:pStyle w:val="Titre3"/>
      </w:pPr>
      <w:r>
        <w:t>Si le temps le permet 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Thème jour/nuit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Téléchargement de la musique</w:t>
      </w:r>
    </w:p>
    <w:p w:rsidR="00705423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Publier sur Google Play Store</w:t>
      </w:r>
    </w:p>
    <w:p w:rsidR="00D27EDD" w:rsidRDefault="00705423" w:rsidP="00705423">
      <w:pPr>
        <w:pStyle w:val="Corpsdetexte"/>
        <w:numPr>
          <w:ilvl w:val="0"/>
          <w:numId w:val="2"/>
        </w:numPr>
        <w:tabs>
          <w:tab w:val="clear" w:pos="720"/>
          <w:tab w:val="num" w:pos="1090"/>
        </w:tabs>
        <w:spacing w:after="0"/>
        <w:ind w:left="1079" w:hanging="283"/>
        <w:jc w:val="both"/>
      </w:pPr>
      <w:r>
        <w:t>Lecture de flux radio</w:t>
      </w: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393385" w:rsidRDefault="00357E98" w:rsidP="0055770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Journal de travail</w:t>
            </w:r>
          </w:p>
          <w:p w:rsidR="00357E98" w:rsidRDefault="00357E98" w:rsidP="0055770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Présentation</w:t>
            </w:r>
          </w:p>
          <w:p w:rsidR="001E3869" w:rsidRDefault="001E3869" w:rsidP="0055770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Lecture de la musique</w:t>
            </w:r>
          </w:p>
          <w:p w:rsidR="001E3869" w:rsidRDefault="001E3869" w:rsidP="0055770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Gestion de la musique</w:t>
            </w:r>
          </w:p>
          <w:p w:rsidR="00DA688F" w:rsidRDefault="00DA688F" w:rsidP="0055770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Livraison : fichier .</w:t>
            </w:r>
            <w:proofErr w:type="spellStart"/>
            <w:r>
              <w:t>apk</w:t>
            </w:r>
            <w:proofErr w:type="spellEnd"/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 w:rsidTr="00C00B34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C00B34" w:rsidRPr="00CE4D89" w:rsidTr="00C00B34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C00B34" w:rsidRPr="00AF7342" w:rsidRDefault="00C00B34" w:rsidP="00CE4D89">
            <w:pPr>
              <w:pStyle w:val="TexteTableau"/>
              <w:keepNext/>
              <w:keepLines/>
            </w:pPr>
            <w:r>
              <w:t xml:space="preserve">Elève </w:t>
            </w:r>
            <w:r w:rsidRPr="00AF7342">
              <w:t>:</w:t>
            </w:r>
          </w:p>
        </w:tc>
        <w:tc>
          <w:tcPr>
            <w:tcW w:w="3402" w:type="dxa"/>
            <w:vMerge w:val="restart"/>
            <w:vAlign w:val="center"/>
          </w:tcPr>
          <w:p w:rsidR="00C00B34" w:rsidRDefault="00C00B34" w:rsidP="00CE4D89">
            <w:pPr>
              <w:pStyle w:val="TexteTableau"/>
              <w:keepNext/>
              <w:keepLines/>
            </w:pPr>
            <w:r>
              <w:t>29.05.2017</w:t>
            </w:r>
          </w:p>
        </w:tc>
        <w:tc>
          <w:tcPr>
            <w:tcW w:w="3402" w:type="dxa"/>
            <w:vAlign w:val="center"/>
          </w:tcPr>
          <w:p w:rsidR="00C00B34" w:rsidRDefault="00C00B34" w:rsidP="00CE4D89">
            <w:pPr>
              <w:pStyle w:val="TexteTableau"/>
              <w:keepNext/>
              <w:keepLines/>
            </w:pPr>
          </w:p>
        </w:tc>
      </w:tr>
      <w:tr w:rsidR="00C00B34" w:rsidRPr="00CE4D89" w:rsidTr="00C00B34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C00B34" w:rsidRPr="00AF7342" w:rsidRDefault="00C00B34" w:rsidP="00CE4D89">
            <w:pPr>
              <w:pStyle w:val="TexteTableau"/>
              <w:keepNext/>
              <w:keepLines/>
            </w:pPr>
            <w:r>
              <w:t>Enseignant</w:t>
            </w:r>
            <w:r w:rsidRPr="00AF7342">
              <w:t xml:space="preserve"> :</w:t>
            </w:r>
          </w:p>
        </w:tc>
        <w:tc>
          <w:tcPr>
            <w:tcW w:w="3402" w:type="dxa"/>
            <w:vMerge/>
            <w:vAlign w:val="center"/>
          </w:tcPr>
          <w:p w:rsidR="00C00B34" w:rsidRDefault="00C00B3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C00B34" w:rsidRDefault="00C00B3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8B7" w:rsidRDefault="00D838B7">
      <w:r>
        <w:separator/>
      </w:r>
    </w:p>
  </w:endnote>
  <w:endnote w:type="continuationSeparator" w:id="0">
    <w:p w:rsidR="00D838B7" w:rsidRDefault="00D8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2D28B5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592FB5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592FB5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2D28B5" w:rsidP="00EF581E">
          <w:pPr>
            <w:pStyle w:val="Pieddepage"/>
            <w:tabs>
              <w:tab w:val="right" w:pos="9923"/>
            </w:tabs>
            <w:ind w:left="34"/>
            <w:jc w:val="center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2F1734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CFF2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D25B3B">
      <w:rPr>
        <w:rFonts w:cs="Arial"/>
        <w:noProof/>
        <w:snapToGrid w:val="0"/>
        <w:sz w:val="12"/>
      </w:rPr>
      <w:t>E:\PROJETS\semestre2\DemoMot\CahierDesCharges.docx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592FB5">
      <w:rPr>
        <w:rFonts w:cs="Arial"/>
        <w:noProof/>
        <w:snapToGrid w:val="0"/>
        <w:sz w:val="12"/>
      </w:rPr>
      <w:t>29/05/2017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592FB5">
      <w:rPr>
        <w:rFonts w:cs="Arial"/>
        <w:noProof/>
        <w:snapToGrid w:val="0"/>
        <w:sz w:val="12"/>
      </w:rPr>
      <w:t>11:02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D25B3B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8B7" w:rsidRDefault="00D838B7">
      <w:r>
        <w:separator/>
      </w:r>
    </w:p>
  </w:footnote>
  <w:footnote w:type="continuationSeparator" w:id="0">
    <w:p w:rsidR="00D838B7" w:rsidRDefault="00D83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9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854AD7DC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2D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77B3F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2867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38F8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3869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B20AF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1734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DB1"/>
    <w:rsid w:val="00346F51"/>
    <w:rsid w:val="003477CF"/>
    <w:rsid w:val="00352A07"/>
    <w:rsid w:val="00352E94"/>
    <w:rsid w:val="00356B1F"/>
    <w:rsid w:val="0035723B"/>
    <w:rsid w:val="00357E98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3385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0F2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57703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B5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29D9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56FF2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2CC3"/>
    <w:rsid w:val="006E3020"/>
    <w:rsid w:val="006F2B04"/>
    <w:rsid w:val="006F48AC"/>
    <w:rsid w:val="006F6D29"/>
    <w:rsid w:val="007003CF"/>
    <w:rsid w:val="0070336D"/>
    <w:rsid w:val="00705423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3D2"/>
    <w:rsid w:val="00865859"/>
    <w:rsid w:val="00866607"/>
    <w:rsid w:val="008670E0"/>
    <w:rsid w:val="00870874"/>
    <w:rsid w:val="00872726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9356A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9B2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44C5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0361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2A8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34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80F35"/>
    <w:rsid w:val="00C93A93"/>
    <w:rsid w:val="00CA0810"/>
    <w:rsid w:val="00CA34FD"/>
    <w:rsid w:val="00CA3EBC"/>
    <w:rsid w:val="00CA562D"/>
    <w:rsid w:val="00CA64DD"/>
    <w:rsid w:val="00CB04F0"/>
    <w:rsid w:val="00CB3319"/>
    <w:rsid w:val="00CB5D0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5F0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5B3B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38B7"/>
    <w:rsid w:val="00D856A8"/>
    <w:rsid w:val="00D87BB2"/>
    <w:rsid w:val="00D96DCC"/>
    <w:rsid w:val="00D97BF4"/>
    <w:rsid w:val="00DA5AE5"/>
    <w:rsid w:val="00DA5C10"/>
    <w:rsid w:val="00DA688F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1D57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581E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692D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2266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25C53B"/>
  <w15:docId w15:val="{6CA35057-7AFB-42A8-8DF8-01C988D0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70542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98FC1-656F-4D16-84BF-43C6C873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103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keywords/>
  <dc:description/>
  <cp:lastModifiedBy>ETML</cp:lastModifiedBy>
  <cp:revision>30</cp:revision>
  <cp:lastPrinted>2017-05-29T08:42:00Z</cp:lastPrinted>
  <dcterms:created xsi:type="dcterms:W3CDTF">2017-05-29T06:36:00Z</dcterms:created>
  <dcterms:modified xsi:type="dcterms:W3CDTF">2017-05-29T09:02:00Z</dcterms:modified>
</cp:coreProperties>
</file>